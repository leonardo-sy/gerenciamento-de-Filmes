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045321">
      <w:pPr>
        <w:pStyle w:val="Ttulo1"/>
      </w:pPr>
      <w:r>
        <w:t>relatorio</w:t>
      </w:r>
    </w:p>
    <w:p w:rsidR="00D4304F" w:rsidRDefault="00045321">
      <w:r>
        <w:t>Nomes: Leonardo, Andrey</w:t>
      </w:r>
    </w:p>
    <w:p w:rsidR="00D4304F" w:rsidRDefault="00045321" w:rsidP="00ED115A">
      <w:pPr>
        <w:pStyle w:val="Ttulo2"/>
      </w:pPr>
      <w:r>
        <w:t>java script</w:t>
      </w:r>
    </w:p>
    <w:p w:rsidR="00D4304F" w:rsidRDefault="00ED115A">
      <w:r>
        <w:t>J</w:t>
      </w:r>
      <w:r w:rsidRPr="00ED115A">
        <w:t>ava script é uma das linguagens de programação mais usada depois de python, ela é uma linguagem utilizada para desenvolvimento web, ela permite adicionar animações,validação de formulário e atualizações,</w:t>
      </w:r>
    </w:p>
    <w:p w:rsidR="00B43307" w:rsidRPr="00945CEA" w:rsidRDefault="00B43307">
      <w:pPr>
        <w:rPr>
          <w:u w:val="single"/>
        </w:rPr>
      </w:pPr>
      <w:r>
        <w:t>F</w:t>
      </w:r>
      <w:r w:rsidR="00945CEA">
        <w:t>unções</w:t>
      </w:r>
      <w:bookmarkStart w:id="0" w:name="_GoBack"/>
      <w:bookmarkEnd w:id="0"/>
    </w:p>
    <w:p w:rsidR="00ED115A" w:rsidRDefault="00ED115A" w:rsidP="00ED115A">
      <w:pPr>
        <w:pStyle w:val="Commarcadores"/>
      </w:pPr>
      <w:r>
        <w:t>A</w:t>
      </w:r>
      <w:r>
        <w:t>lert(): Exibe uma caixa de diálogo com uma mensagem.</w:t>
      </w:r>
      <w:r w:rsidR="00A27144" w:rsidRPr="00A27144">
        <w:t xml:space="preserve"> </w:t>
      </w:r>
      <w:r w:rsidR="00A27144">
        <w:t>Essa função é frequentemente utilizada para mostrar informações ou mensagens simples ao usuário</w:t>
      </w:r>
    </w:p>
    <w:p w:rsidR="00ED115A" w:rsidRDefault="00ED115A" w:rsidP="00ED115A">
      <w:pPr>
        <w:pStyle w:val="Commarcadores"/>
      </w:pPr>
      <w:r>
        <w:t>C</w:t>
      </w:r>
      <w:r>
        <w:t>onsole.log(): Mostra informações no console do navegador, útil para depuração.</w:t>
      </w:r>
      <w:r w:rsidR="00A27144" w:rsidRPr="00A27144">
        <w:rPr>
          <w:rStyle w:val="TabeladeLista3-nfase1"/>
        </w:rPr>
        <w:t xml:space="preserve"> </w:t>
      </w:r>
      <w:r w:rsidR="00A27144">
        <w:rPr>
          <w:rStyle w:val="relative"/>
        </w:rPr>
        <w:t>Ele pode receber um ou mais argumentos, incluindo strings, números, objetos, arrays e outros tipos de dados, e os exibe na ordem em que são passados.</w:t>
      </w:r>
    </w:p>
    <w:p w:rsidR="00ED115A" w:rsidRDefault="00ED115A" w:rsidP="00ED115A">
      <w:pPr>
        <w:pStyle w:val="Commarcadores"/>
      </w:pPr>
      <w:r>
        <w:t>L</w:t>
      </w:r>
      <w:r>
        <w:t>et: Declara uma variável com escopo de bloco.</w:t>
      </w:r>
      <w:r w:rsidR="00A27144" w:rsidRPr="00A27144">
        <w:rPr>
          <w:rStyle w:val="TabeladeLista3-nfase1"/>
        </w:rPr>
        <w:t xml:space="preserve"> </w:t>
      </w:r>
      <w:r w:rsidR="00A27144">
        <w:rPr>
          <w:rStyle w:val="relative"/>
        </w:rPr>
        <w:t>O</w:t>
      </w:r>
      <w:r w:rsidR="00A27144">
        <w:rPr>
          <w:rStyle w:val="relative"/>
        </w:rPr>
        <w:t>que significa que a variável estará acessível apenas dentro do bloco de código onde foi definida.</w:t>
      </w:r>
    </w:p>
    <w:p w:rsidR="00ED115A" w:rsidRDefault="00ED115A" w:rsidP="00ED115A">
      <w:pPr>
        <w:pStyle w:val="Commarcadores"/>
      </w:pPr>
      <w:r>
        <w:t>C</w:t>
      </w:r>
      <w:r>
        <w:t>onst: Declara uma variável constante (não pode ser reatribuída).</w:t>
      </w:r>
      <w:r w:rsidR="00A27144" w:rsidRPr="00A27144">
        <w:t xml:space="preserve"> </w:t>
      </w:r>
      <w:r w:rsidR="00A27144">
        <w:t>é utilizada para declarar variáveis cujos identificadores não podem ser reatribuídos após a atribuição inicial.</w:t>
      </w:r>
    </w:p>
    <w:p w:rsidR="00ED115A" w:rsidRDefault="00ED115A" w:rsidP="00ED115A">
      <w:pPr>
        <w:pStyle w:val="Commarcadores"/>
      </w:pPr>
      <w:r>
        <w:t>S</w:t>
      </w:r>
      <w:r>
        <w:t>witch: Executa um bloco de código baseado em diferentes condições.</w:t>
      </w:r>
      <w:r w:rsidR="00A27144" w:rsidRPr="00A27144">
        <w:t xml:space="preserve"> </w:t>
      </w:r>
      <w:r w:rsidR="00A27144">
        <w:t>é uma estrutura condicional que permite testar uma expressão contra múltiplos valores possíveis, facilitando a leitura e manutenção do código quando há várias condições a serem verificadas.</w:t>
      </w:r>
    </w:p>
    <w:p w:rsidR="00ED115A" w:rsidRDefault="00ED115A" w:rsidP="00ED115A">
      <w:pPr>
        <w:pStyle w:val="Commarcadores"/>
        <w:numPr>
          <w:ilvl w:val="0"/>
          <w:numId w:val="0"/>
        </w:numPr>
      </w:pPr>
    </w:p>
    <w:p w:rsidR="00057248" w:rsidRDefault="00057248" w:rsidP="00ED115A">
      <w:pPr>
        <w:pStyle w:val="Ttulo2"/>
      </w:pPr>
    </w:p>
    <w:p w:rsidR="00057248" w:rsidRDefault="00057248" w:rsidP="00ED115A">
      <w:pPr>
        <w:pStyle w:val="Ttulo2"/>
      </w:pPr>
    </w:p>
    <w:p w:rsidR="00ED115A" w:rsidRDefault="00ED115A" w:rsidP="00ED115A">
      <w:pPr>
        <w:pStyle w:val="Ttulo2"/>
      </w:pPr>
      <w:r>
        <w:t>EXPLICAÇÃO DO CODÍGO</w:t>
      </w:r>
    </w:p>
    <w:p w:rsidR="00ED115A" w:rsidRDefault="00ED115A" w:rsidP="00ED115A">
      <w:pPr>
        <w:pStyle w:val="Commarcadores"/>
        <w:numPr>
          <w:ilvl w:val="0"/>
          <w:numId w:val="0"/>
        </w:numPr>
      </w:pPr>
      <w:r>
        <w:t>E</w:t>
      </w:r>
      <w:r w:rsidRPr="00ED115A">
        <w:t>sse código que programamos ele  cria uma aplicação web simples para cadastro e gerenciamento de filmes usando HTML, CSS e JavaScript</w:t>
      </w:r>
    </w:p>
    <w:p w:rsidR="00ED115A" w:rsidRDefault="00ED115A" w:rsidP="00057248">
      <w:pPr>
        <w:pStyle w:val="Commarcadores"/>
        <w:numPr>
          <w:ilvl w:val="0"/>
          <w:numId w:val="0"/>
        </w:numPr>
      </w:pPr>
    </w:p>
    <w:p w:rsidR="00ED115A" w:rsidRDefault="00ED115A" w:rsidP="00ED115A">
      <w:pPr>
        <w:pStyle w:val="Commarcadores"/>
      </w:pPr>
      <w:r>
        <w:t>C</w:t>
      </w:r>
      <w:r>
        <w:t>adastrarFilme</w:t>
      </w:r>
      <w:r>
        <w:t xml:space="preserve"> : </w:t>
      </w:r>
      <w:r>
        <w:t xml:space="preserve">Array filmes: Guarda os filmes cadastrados como objetos. </w:t>
      </w:r>
    </w:p>
    <w:p w:rsidR="00ED115A" w:rsidRDefault="00ED115A" w:rsidP="00ED115A">
      <w:pPr>
        <w:pStyle w:val="Commarcadores"/>
        <w:numPr>
          <w:ilvl w:val="0"/>
          <w:numId w:val="0"/>
        </w:numPr>
        <w:ind w:left="576"/>
      </w:pPr>
      <w:r>
        <w:t>nome, genero, ano, nota</w:t>
      </w:r>
      <w:r>
        <w:t xml:space="preserve"> </w:t>
      </w:r>
      <w:r>
        <w:t>Coleta dados dos inputs.Valida se os campos estão corretos (nota entre 0 e 10, por exemplo).</w:t>
      </w:r>
    </w:p>
    <w:p w:rsidR="00ED115A" w:rsidRDefault="00ED115A" w:rsidP="00ED115A">
      <w:pPr>
        <w:pStyle w:val="Commarcadores"/>
        <w:numPr>
          <w:ilvl w:val="0"/>
          <w:numId w:val="0"/>
        </w:numPr>
        <w:ind w:left="936" w:hanging="360"/>
      </w:pPr>
      <w:r>
        <w:t>Adiciona o filme ao array e limpa os campos.</w:t>
      </w:r>
    </w:p>
    <w:p w:rsidR="00414B82" w:rsidRDefault="00414B82" w:rsidP="00414B82">
      <w:pPr>
        <w:pStyle w:val="Commarcadores"/>
      </w:pPr>
      <w:r>
        <w:t>L</w:t>
      </w:r>
      <w:r>
        <w:t>istarFilmes</w:t>
      </w:r>
      <w:r>
        <w:t xml:space="preserve">: </w:t>
      </w:r>
      <w:r>
        <w:t>Mostra todos os filmes cadastrados em formato de lista.</w:t>
      </w:r>
    </w:p>
    <w:p w:rsidR="00414B82" w:rsidRDefault="00414B82" w:rsidP="00414B82">
      <w:pPr>
        <w:pStyle w:val="Commarcadores"/>
        <w:numPr>
          <w:ilvl w:val="0"/>
          <w:numId w:val="0"/>
        </w:numPr>
        <w:ind w:left="936" w:hanging="360"/>
      </w:pPr>
      <w:r>
        <w:t>s</w:t>
      </w:r>
      <w:r>
        <w:t>e não houver filmes, informa isso.</w:t>
      </w:r>
    </w:p>
    <w:p w:rsidR="00414B82" w:rsidRDefault="00414B82" w:rsidP="00414B82">
      <w:pPr>
        <w:pStyle w:val="Commarcadores"/>
        <w:numPr>
          <w:ilvl w:val="0"/>
          <w:numId w:val="0"/>
        </w:numPr>
        <w:ind w:left="936" w:hanging="360"/>
      </w:pPr>
      <w:r>
        <w:t>removerFilme()</w:t>
      </w:r>
      <w:r>
        <w:t xml:space="preserve">: </w:t>
      </w:r>
      <w:r>
        <w:t>Procura um filme com o nome exato (ignorando maiúsculas/minúsculas).</w:t>
      </w:r>
      <w:r w:rsidRPr="00414B82">
        <w:t xml:space="preserve"> </w:t>
      </w:r>
      <w:r>
        <w:t>Remove-o do array se encontrado.</w:t>
      </w:r>
    </w:p>
    <w:p w:rsidR="00414B82" w:rsidRDefault="00414B82" w:rsidP="00414B82">
      <w:pPr>
        <w:pStyle w:val="Commarcadores"/>
        <w:numPr>
          <w:ilvl w:val="0"/>
          <w:numId w:val="0"/>
        </w:numPr>
      </w:pPr>
    </w:p>
    <w:p w:rsidR="00414B82" w:rsidRDefault="00414B82" w:rsidP="00414B82">
      <w:pPr>
        <w:pStyle w:val="Commarcadores"/>
      </w:pPr>
      <w:r>
        <w:t>exibirEstatisticas()</w:t>
      </w:r>
    </w:p>
    <w:p w:rsidR="00414B82" w:rsidRDefault="00414B82" w:rsidP="00414B82">
      <w:pPr>
        <w:pStyle w:val="Commarcadores"/>
      </w:pPr>
      <w:r>
        <w:t>Calcula:</w:t>
      </w:r>
    </w:p>
    <w:p w:rsidR="00414B82" w:rsidRDefault="00414B82" w:rsidP="00414B82">
      <w:pPr>
        <w:pStyle w:val="Commarcadores"/>
      </w:pPr>
      <w:r>
        <w:t>Total de filmes</w:t>
      </w:r>
    </w:p>
    <w:p w:rsidR="00414B82" w:rsidRDefault="00414B82" w:rsidP="00414B82">
      <w:pPr>
        <w:pStyle w:val="Commarcadores"/>
      </w:pPr>
      <w:r>
        <w:t>Média das notas</w:t>
      </w:r>
    </w:p>
    <w:p w:rsidR="00414B82" w:rsidRDefault="00414B82" w:rsidP="00414B82">
      <w:pPr>
        <w:pStyle w:val="Commarcadores"/>
      </w:pPr>
      <w:r>
        <w:t>Gênero mais frequente</w:t>
      </w:r>
    </w:p>
    <w:p w:rsidR="00414B82" w:rsidRDefault="00414B82" w:rsidP="00414B82">
      <w:pPr>
        <w:pStyle w:val="Commarcadores"/>
      </w:pPr>
      <w:r>
        <w:t>Filmes com nota &gt; 8</w:t>
      </w:r>
    </w:p>
    <w:p w:rsidR="00414B82" w:rsidRDefault="00414B82" w:rsidP="00414B82">
      <w:pPr>
        <w:pStyle w:val="Commarcadores"/>
        <w:numPr>
          <w:ilvl w:val="0"/>
          <w:numId w:val="0"/>
        </w:numPr>
        <w:ind w:left="936" w:hanging="360"/>
      </w:pPr>
      <w:r>
        <w:t>Exibe essas estatísticas no textarea.</w:t>
      </w:r>
    </w:p>
    <w:p w:rsidR="00ED115A" w:rsidRDefault="00ED115A" w:rsidP="00ED115A">
      <w:pPr>
        <w:pStyle w:val="Commarcadores"/>
        <w:numPr>
          <w:ilvl w:val="0"/>
          <w:numId w:val="0"/>
        </w:numPr>
        <w:ind w:left="936" w:hanging="360"/>
      </w:pPr>
    </w:p>
    <w:p w:rsidR="00ED115A" w:rsidRDefault="00ED115A" w:rsidP="00ED115A">
      <w:pPr>
        <w:pStyle w:val="Commarcadores"/>
        <w:numPr>
          <w:ilvl w:val="0"/>
          <w:numId w:val="0"/>
        </w:numPr>
      </w:pPr>
      <w:r>
        <w:t xml:space="preserve">            </w:t>
      </w:r>
    </w:p>
    <w:p w:rsidR="00ED115A" w:rsidRDefault="00ED115A" w:rsidP="00ED115A">
      <w:pPr>
        <w:pStyle w:val="Commarcadores"/>
        <w:numPr>
          <w:ilvl w:val="0"/>
          <w:numId w:val="0"/>
        </w:numPr>
        <w:ind w:left="936"/>
      </w:pPr>
    </w:p>
    <w:sectPr w:rsidR="00ED115A">
      <w:footerReference w:type="default" r:id="rId7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9C6" w:rsidRDefault="00DD09C6">
      <w:pPr>
        <w:spacing w:before="0" w:after="0" w:line="240" w:lineRule="auto"/>
      </w:pPr>
      <w:r>
        <w:separator/>
      </w:r>
    </w:p>
    <w:p w:rsidR="00DD09C6" w:rsidRDefault="00DD09C6"/>
  </w:endnote>
  <w:endnote w:type="continuationSeparator" w:id="0">
    <w:p w:rsidR="00DD09C6" w:rsidRDefault="00DD09C6">
      <w:pPr>
        <w:spacing w:before="0" w:after="0" w:line="240" w:lineRule="auto"/>
      </w:pPr>
      <w:r>
        <w:continuationSeparator/>
      </w:r>
    </w:p>
    <w:p w:rsidR="00DD09C6" w:rsidRDefault="00DD0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4603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9C6" w:rsidRDefault="00DD09C6">
      <w:pPr>
        <w:spacing w:before="0" w:after="0" w:line="240" w:lineRule="auto"/>
      </w:pPr>
      <w:r>
        <w:separator/>
      </w:r>
    </w:p>
    <w:p w:rsidR="00DD09C6" w:rsidRDefault="00DD09C6"/>
  </w:footnote>
  <w:footnote w:type="continuationSeparator" w:id="0">
    <w:p w:rsidR="00DD09C6" w:rsidRDefault="00DD09C6">
      <w:pPr>
        <w:spacing w:before="0" w:after="0" w:line="240" w:lineRule="auto"/>
      </w:pPr>
      <w:r>
        <w:continuationSeparator/>
      </w:r>
    </w:p>
    <w:p w:rsidR="00DD09C6" w:rsidRDefault="00DD09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94B8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1"/>
    <w:rsid w:val="0000795A"/>
    <w:rsid w:val="00045321"/>
    <w:rsid w:val="00057248"/>
    <w:rsid w:val="00227DF5"/>
    <w:rsid w:val="002D22E0"/>
    <w:rsid w:val="003008EC"/>
    <w:rsid w:val="003112E5"/>
    <w:rsid w:val="00414B82"/>
    <w:rsid w:val="0075279C"/>
    <w:rsid w:val="00846035"/>
    <w:rsid w:val="00945CEA"/>
    <w:rsid w:val="009F5E2B"/>
    <w:rsid w:val="00A27144"/>
    <w:rsid w:val="00B43307"/>
    <w:rsid w:val="00B71C13"/>
    <w:rsid w:val="00C52FC2"/>
    <w:rsid w:val="00D4304F"/>
    <w:rsid w:val="00D651B9"/>
    <w:rsid w:val="00DD09C6"/>
    <w:rsid w:val="00E53907"/>
    <w:rsid w:val="00EC0F68"/>
    <w:rsid w:val="00EC5313"/>
    <w:rsid w:val="00ED115A"/>
    <w:rsid w:val="00F9421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0875C0"/>
  <w15:chartTrackingRefBased/>
  <w15:docId w15:val="{BC20835B-DED5-46D1-810A-77044827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relative">
    <w:name w:val="relative"/>
    <w:basedOn w:val="Fontepargpadro"/>
    <w:rsid w:val="00A2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1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2025-05-29T22:30:00Z</dcterms:created>
  <dcterms:modified xsi:type="dcterms:W3CDTF">2025-05-29T22:30:00Z</dcterms:modified>
</cp:coreProperties>
</file>